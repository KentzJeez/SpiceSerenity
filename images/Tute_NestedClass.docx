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EEA" w14:textId="160D28E1" w:rsidR="004F586E" w:rsidRPr="009D7CB5" w:rsidRDefault="00ED7708" w:rsidP="003270FC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255F6BE" wp14:editId="5EDC2877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914400" cy="9144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0FC">
        <w:rPr>
          <w:b/>
          <w:sz w:val="28"/>
          <w:szCs w:val="28"/>
        </w:rPr>
        <w:t xml:space="preserve">Higher Diploma </w:t>
      </w:r>
      <w:r w:rsidR="00405916" w:rsidRPr="009D7CB5">
        <w:rPr>
          <w:b/>
          <w:sz w:val="28"/>
          <w:szCs w:val="28"/>
        </w:rPr>
        <w:t>in Information Technology</w:t>
      </w:r>
    </w:p>
    <w:p w14:paraId="3C88C192" w14:textId="77777777" w:rsidR="006E70C5" w:rsidRPr="006E70C5" w:rsidRDefault="006E70C5" w:rsidP="006E70C5">
      <w:pPr>
        <w:jc w:val="center"/>
        <w:rPr>
          <w:b/>
          <w:color w:val="002060"/>
          <w:sz w:val="28"/>
          <w:szCs w:val="28"/>
        </w:rPr>
      </w:pPr>
      <w:r w:rsidRPr="006E70C5">
        <w:rPr>
          <w:b/>
          <w:iCs/>
          <w:color w:val="002060"/>
          <w:sz w:val="28"/>
          <w:szCs w:val="28"/>
        </w:rPr>
        <w:t>Object Oriented Programming (Java)</w:t>
      </w:r>
    </w:p>
    <w:p w14:paraId="463063A9" w14:textId="29B34EA0" w:rsidR="00405916" w:rsidRPr="009D7CB5" w:rsidRDefault="008540DB" w:rsidP="004059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</w:t>
      </w:r>
      <w:r w:rsidR="006E70C5">
        <w:rPr>
          <w:b/>
          <w:sz w:val="24"/>
          <w:szCs w:val="24"/>
        </w:rPr>
        <w:t>ear 1 Semester 2</w:t>
      </w:r>
      <w:r w:rsidR="00405916" w:rsidRPr="009D7CB5">
        <w:rPr>
          <w:b/>
          <w:sz w:val="24"/>
          <w:szCs w:val="24"/>
        </w:rPr>
        <w:t xml:space="preserve"> – 20</w:t>
      </w:r>
      <w:r w:rsidR="00114F40">
        <w:rPr>
          <w:b/>
          <w:sz w:val="24"/>
          <w:szCs w:val="24"/>
        </w:rPr>
        <w:t>2</w:t>
      </w:r>
      <w:r w:rsidR="004E3681">
        <w:rPr>
          <w:b/>
          <w:sz w:val="24"/>
          <w:szCs w:val="24"/>
        </w:rPr>
        <w:t>3</w:t>
      </w:r>
    </w:p>
    <w:p w14:paraId="7F979BED" w14:textId="066D52C7" w:rsidR="006037CF" w:rsidRPr="006037CF" w:rsidRDefault="00B44505" w:rsidP="00B44505">
      <w:pPr>
        <w:pBdr>
          <w:bottom w:val="single" w:sz="4" w:space="1" w:color="auto"/>
        </w:pBdr>
        <w:tabs>
          <w:tab w:val="center" w:pos="4680"/>
          <w:tab w:val="left" w:pos="7215"/>
        </w:tabs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ab/>
      </w:r>
      <w:r w:rsidR="00063290">
        <w:rPr>
          <w:b/>
          <w:color w:val="002060"/>
          <w:sz w:val="24"/>
          <w:szCs w:val="24"/>
        </w:rPr>
        <w:t xml:space="preserve">                </w:t>
      </w:r>
      <w:r w:rsidR="00D21779">
        <w:rPr>
          <w:b/>
          <w:color w:val="002060"/>
          <w:sz w:val="24"/>
          <w:szCs w:val="24"/>
        </w:rPr>
        <w:t>Tutor</w:t>
      </w:r>
      <w:r w:rsidR="00E70D31">
        <w:rPr>
          <w:b/>
          <w:color w:val="002060"/>
          <w:sz w:val="24"/>
          <w:szCs w:val="24"/>
        </w:rPr>
        <w:t xml:space="preserve">ial </w:t>
      </w:r>
      <w:r w:rsidR="00114F40">
        <w:rPr>
          <w:b/>
          <w:color w:val="002060"/>
          <w:sz w:val="24"/>
          <w:szCs w:val="24"/>
        </w:rPr>
        <w:t>Nested Classes</w:t>
      </w:r>
    </w:p>
    <w:p w14:paraId="06EEB477" w14:textId="77777777" w:rsidR="00D01480" w:rsidRPr="009769C5" w:rsidRDefault="00D01480" w:rsidP="00D01480">
      <w:pPr>
        <w:ind w:left="720"/>
        <w:rPr>
          <w:rFonts w:ascii="Book Antiqua" w:hAnsi="Book Antiqua"/>
        </w:rPr>
      </w:pPr>
    </w:p>
    <w:p w14:paraId="7A44AAC3" w14:textId="19DE3693" w:rsidR="00C46659" w:rsidRDefault="00C83116" w:rsidP="00C83116">
      <w:pPr>
        <w:pStyle w:val="ListParagraph"/>
        <w:numPr>
          <w:ilvl w:val="0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What are the types of Nested Classes supported by </w:t>
      </w:r>
      <w:r w:rsidR="00C9271A">
        <w:rPr>
          <w:rFonts w:ascii="Book Antiqua" w:hAnsi="Book Antiqua"/>
        </w:rPr>
        <w:t>java?</w:t>
      </w:r>
    </w:p>
    <w:p w14:paraId="2180D87C" w14:textId="41D9EEA2" w:rsidR="00C83116" w:rsidRDefault="0009286B" w:rsidP="00C83116">
      <w:pPr>
        <w:pStyle w:val="ListParagraph"/>
        <w:numPr>
          <w:ilvl w:val="0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Write a class called </w:t>
      </w:r>
      <w:r w:rsidR="00917DE8">
        <w:rPr>
          <w:rFonts w:ascii="Book Antiqua" w:hAnsi="Book Antiqua"/>
        </w:rPr>
        <w:t xml:space="preserve">Car which has </w:t>
      </w:r>
      <w:r w:rsidR="00A06D19">
        <w:rPr>
          <w:rFonts w:ascii="Book Antiqua" w:hAnsi="Book Antiqua"/>
        </w:rPr>
        <w:t>Model, Price</w:t>
      </w:r>
      <w:r w:rsidR="00917DE8">
        <w:rPr>
          <w:rFonts w:ascii="Book Antiqua" w:hAnsi="Book Antiqua"/>
        </w:rPr>
        <w:t xml:space="preserve"> as the attributes</w:t>
      </w:r>
    </w:p>
    <w:p w14:paraId="6B53A799" w14:textId="04695815" w:rsidR="00917DE8" w:rsidRDefault="00ED2921" w:rsidP="00C83116">
      <w:pPr>
        <w:pStyle w:val="ListParagraph"/>
        <w:numPr>
          <w:ilvl w:val="0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Write a inner class called Engine </w:t>
      </w:r>
      <w:r w:rsidR="00192D26">
        <w:rPr>
          <w:rFonts w:ascii="Book Antiqua" w:hAnsi="Book Antiqua"/>
        </w:rPr>
        <w:t>which describe the engine’s attributes as followings</w:t>
      </w:r>
    </w:p>
    <w:p w14:paraId="5864C1AB" w14:textId="65A7FFAD" w:rsidR="00192D26" w:rsidRDefault="00192D26" w:rsidP="00192D26">
      <w:pPr>
        <w:pStyle w:val="ListParagraph"/>
        <w:numPr>
          <w:ilvl w:val="0"/>
          <w:numId w:val="4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EngineCapacity</w:t>
      </w:r>
    </w:p>
    <w:p w14:paraId="79088927" w14:textId="4711B94F" w:rsidR="00192D26" w:rsidRDefault="00192D26" w:rsidP="00192D26">
      <w:pPr>
        <w:pStyle w:val="ListParagraph"/>
        <w:numPr>
          <w:ilvl w:val="0"/>
          <w:numId w:val="4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NumberOfCylinders</w:t>
      </w:r>
    </w:p>
    <w:p w14:paraId="0DFEE4A4" w14:textId="358B4246" w:rsidR="00192D26" w:rsidRDefault="00E03168" w:rsidP="00192D26">
      <w:pPr>
        <w:pStyle w:val="ListParagraph"/>
        <w:numPr>
          <w:ilvl w:val="0"/>
          <w:numId w:val="4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EngineType</w:t>
      </w:r>
    </w:p>
    <w:p w14:paraId="319550F6" w14:textId="24FCB3A1" w:rsidR="00D24C7D" w:rsidRDefault="00036266" w:rsidP="00192D26">
      <w:pPr>
        <w:pStyle w:val="ListParagraph"/>
        <w:numPr>
          <w:ilvl w:val="0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Create </w:t>
      </w:r>
      <w:r w:rsidR="00D24C7D">
        <w:rPr>
          <w:rFonts w:ascii="Book Antiqua" w:hAnsi="Book Antiqua"/>
        </w:rPr>
        <w:t>Constructors for both Outer and Inner Classes</w:t>
      </w:r>
      <w:r w:rsidR="006B2CA0">
        <w:rPr>
          <w:rFonts w:ascii="Book Antiqua" w:hAnsi="Book Antiqua"/>
        </w:rPr>
        <w:t xml:space="preserve"> taken values respectively.</w:t>
      </w:r>
    </w:p>
    <w:p w14:paraId="0AC187C2" w14:textId="4445F272" w:rsidR="00192D26" w:rsidRDefault="00AA7D2C" w:rsidP="00192D26">
      <w:pPr>
        <w:pStyle w:val="ListParagraph"/>
        <w:numPr>
          <w:ilvl w:val="0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Create a Method called CreateEngine which creates the object from the inner class and prints the values of the attributes to the </w:t>
      </w:r>
      <w:r w:rsidR="00275864">
        <w:rPr>
          <w:rFonts w:ascii="Book Antiqua" w:hAnsi="Book Antiqua"/>
        </w:rPr>
        <w:t>screen. (</w:t>
      </w:r>
      <w:r w:rsidR="00621FD0">
        <w:rPr>
          <w:rFonts w:ascii="Book Antiqua" w:hAnsi="Book Antiqua"/>
        </w:rPr>
        <w:t>Take parameters accordingly)</w:t>
      </w:r>
    </w:p>
    <w:p w14:paraId="221DD7C0" w14:textId="2B44FB4E" w:rsidR="00AA7D2C" w:rsidRDefault="0078137F" w:rsidP="00192D26">
      <w:pPr>
        <w:pStyle w:val="ListParagraph"/>
        <w:numPr>
          <w:ilvl w:val="0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Write a class called TestCar which has the main method and do the following tasks.</w:t>
      </w:r>
    </w:p>
    <w:p w14:paraId="1069A0FA" w14:textId="3B1797BE" w:rsidR="0078137F" w:rsidRDefault="0078137F" w:rsidP="0078137F">
      <w:pPr>
        <w:pStyle w:val="ListParagraph"/>
        <w:numPr>
          <w:ilvl w:val="1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an object from the outer class</w:t>
      </w:r>
    </w:p>
    <w:p w14:paraId="6955706B" w14:textId="464924D9" w:rsidR="0078137F" w:rsidRDefault="0078137F" w:rsidP="0078137F">
      <w:pPr>
        <w:pStyle w:val="ListParagraph"/>
        <w:numPr>
          <w:ilvl w:val="1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an object from the inner class</w:t>
      </w:r>
    </w:p>
    <w:p w14:paraId="7F177990" w14:textId="78E8BA9A" w:rsidR="0078137F" w:rsidRDefault="0078137F" w:rsidP="0078137F">
      <w:pPr>
        <w:pStyle w:val="ListParagraph"/>
        <w:numPr>
          <w:ilvl w:val="1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Call the method </w:t>
      </w:r>
      <w:r w:rsidR="00847185">
        <w:rPr>
          <w:rFonts w:ascii="Book Antiqua" w:hAnsi="Book Antiqua"/>
        </w:rPr>
        <w:t>created in question 5</w:t>
      </w:r>
    </w:p>
    <w:p w14:paraId="134BACAB" w14:textId="6110BC9A" w:rsidR="00847185" w:rsidRDefault="00275864" w:rsidP="00847185">
      <w:pPr>
        <w:pStyle w:val="ListParagraph"/>
        <w:numPr>
          <w:ilvl w:val="0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Create a method called </w:t>
      </w:r>
      <w:r w:rsidR="001071BA">
        <w:rPr>
          <w:rFonts w:ascii="Book Antiqua" w:hAnsi="Book Antiqua"/>
        </w:rPr>
        <w:t xml:space="preserve">LeasingCalculator and create a Method local class called </w:t>
      </w:r>
      <w:r w:rsidR="001071BA" w:rsidRPr="00F474C0">
        <w:rPr>
          <w:rFonts w:ascii="Book Antiqua" w:hAnsi="Book Antiqua"/>
          <w:b/>
          <w:bCs/>
        </w:rPr>
        <w:t>Lease</w:t>
      </w:r>
      <w:r w:rsidR="001071BA">
        <w:rPr>
          <w:rFonts w:ascii="Book Antiqua" w:hAnsi="Book Antiqua"/>
        </w:rPr>
        <w:t xml:space="preserve"> with the following attributes.</w:t>
      </w:r>
    </w:p>
    <w:p w14:paraId="1D89DC12" w14:textId="36E411E5" w:rsidR="001071BA" w:rsidRDefault="001071BA" w:rsidP="001071BA">
      <w:pPr>
        <w:pStyle w:val="ListParagraph"/>
        <w:numPr>
          <w:ilvl w:val="1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LeasingCompany</w:t>
      </w:r>
    </w:p>
    <w:p w14:paraId="668F5D20" w14:textId="75D46C37" w:rsidR="001071BA" w:rsidRDefault="00F105DE" w:rsidP="001071BA">
      <w:pPr>
        <w:pStyle w:val="ListParagraph"/>
        <w:numPr>
          <w:ilvl w:val="1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DownPayment</w:t>
      </w:r>
    </w:p>
    <w:p w14:paraId="71487E27" w14:textId="2D12C54C" w:rsidR="006569A7" w:rsidRDefault="006569A7" w:rsidP="001071BA">
      <w:pPr>
        <w:pStyle w:val="ListParagraph"/>
        <w:numPr>
          <w:ilvl w:val="1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Installement</w:t>
      </w:r>
    </w:p>
    <w:p w14:paraId="6A8F2A00" w14:textId="7E1BC14A" w:rsidR="00F105DE" w:rsidRDefault="00D95D60" w:rsidP="001071BA">
      <w:pPr>
        <w:pStyle w:val="ListParagraph"/>
        <w:numPr>
          <w:ilvl w:val="1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Duration</w:t>
      </w:r>
    </w:p>
    <w:p w14:paraId="09D323E8" w14:textId="290DF7F9" w:rsidR="00D95D60" w:rsidRDefault="00D95D60" w:rsidP="001071BA">
      <w:pPr>
        <w:pStyle w:val="ListParagraph"/>
        <w:numPr>
          <w:ilvl w:val="1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InterestRate</w:t>
      </w:r>
    </w:p>
    <w:p w14:paraId="17EEE23A" w14:textId="52C47320" w:rsidR="00D95D60" w:rsidRDefault="00F474C0" w:rsidP="00D95D60">
      <w:pPr>
        <w:pStyle w:val="ListParagraph"/>
        <w:numPr>
          <w:ilvl w:val="0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Write a method inside </w:t>
      </w:r>
      <w:r w:rsidRPr="00F474C0">
        <w:rPr>
          <w:rFonts w:ascii="Book Antiqua" w:hAnsi="Book Antiqua"/>
          <w:b/>
          <w:bCs/>
        </w:rPr>
        <w:t>Lease</w:t>
      </w:r>
      <w:r>
        <w:rPr>
          <w:rFonts w:ascii="Book Antiqua" w:hAnsi="Book Antiqua"/>
          <w:b/>
          <w:bCs/>
        </w:rPr>
        <w:t xml:space="preserve"> </w:t>
      </w:r>
      <w:r w:rsidRPr="00F474C0">
        <w:rPr>
          <w:rFonts w:ascii="Book Antiqua" w:hAnsi="Book Antiqua"/>
        </w:rPr>
        <w:t>class named as CalculateLease</w:t>
      </w:r>
      <w:r>
        <w:rPr>
          <w:rFonts w:ascii="Book Antiqua" w:hAnsi="Book Antiqua"/>
        </w:rPr>
        <w:t xml:space="preserve">,which calculate the </w:t>
      </w:r>
      <w:r w:rsidR="008A29B6">
        <w:rPr>
          <w:rFonts w:ascii="Book Antiqua" w:hAnsi="Book Antiqua"/>
        </w:rPr>
        <w:t xml:space="preserve">Total </w:t>
      </w:r>
      <w:r w:rsidR="004F4BA6">
        <w:rPr>
          <w:rFonts w:ascii="Book Antiqua" w:hAnsi="Book Antiqua"/>
        </w:rPr>
        <w:t>Interest</w:t>
      </w:r>
      <w:r>
        <w:rPr>
          <w:rFonts w:ascii="Book Antiqua" w:hAnsi="Book Antiqua"/>
        </w:rPr>
        <w:t xml:space="preserve"> as follows.</w:t>
      </w:r>
    </w:p>
    <w:p w14:paraId="7DCD0339" w14:textId="4FA71FE5" w:rsidR="00F474C0" w:rsidRDefault="006569A7" w:rsidP="00F474C0">
      <w:pPr>
        <w:pStyle w:val="ListParagraph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Total </w:t>
      </w:r>
      <w:r w:rsidR="00AC4CE6">
        <w:rPr>
          <w:rFonts w:ascii="Book Antiqua" w:hAnsi="Book Antiqua"/>
        </w:rPr>
        <w:t>Interest</w:t>
      </w:r>
      <w:r>
        <w:rPr>
          <w:rFonts w:ascii="Book Antiqua" w:hAnsi="Book Antiqua"/>
        </w:rPr>
        <w:t>=</w:t>
      </w:r>
      <w:r w:rsidR="004F4BA6">
        <w:rPr>
          <w:rFonts w:ascii="Book Antiqua" w:hAnsi="Book Antiqua"/>
        </w:rPr>
        <w:t>(Installment*InterestRate)</w:t>
      </w:r>
    </w:p>
    <w:p w14:paraId="597F620A" w14:textId="34BD2D36" w:rsidR="00AC4CE6" w:rsidRDefault="00C33B5A" w:rsidP="00AC4CE6">
      <w:pPr>
        <w:pStyle w:val="ListParagraph"/>
        <w:numPr>
          <w:ilvl w:val="0"/>
          <w:numId w:val="4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Call the method in question </w:t>
      </w:r>
      <w:r w:rsidR="009A5D50">
        <w:rPr>
          <w:rFonts w:ascii="Book Antiqua" w:hAnsi="Book Antiqua"/>
        </w:rPr>
        <w:t>8</w:t>
      </w:r>
      <w:r>
        <w:rPr>
          <w:rFonts w:ascii="Book Antiqua" w:hAnsi="Book Antiqua"/>
        </w:rPr>
        <w:t xml:space="preserve"> in the main class you have created.</w:t>
      </w:r>
    </w:p>
    <w:p w14:paraId="4DE9C7EB" w14:textId="7A22A0B4" w:rsidR="005F2B84" w:rsidRPr="000F3F76" w:rsidRDefault="005F2B84" w:rsidP="006D546C">
      <w:pPr>
        <w:pStyle w:val="ListParagraph"/>
        <w:ind w:left="360"/>
        <w:jc w:val="both"/>
        <w:rPr>
          <w:rFonts w:ascii="Book Antiqua" w:hAnsi="Book Antiqua"/>
        </w:rPr>
      </w:pPr>
    </w:p>
    <w:sectPr w:rsidR="005F2B84" w:rsidRPr="000F3F7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1A7E" w14:textId="77777777" w:rsidR="00FF309B" w:rsidRDefault="00FF309B" w:rsidP="001B345E">
      <w:pPr>
        <w:spacing w:after="0" w:line="240" w:lineRule="auto"/>
      </w:pPr>
      <w:r>
        <w:separator/>
      </w:r>
    </w:p>
  </w:endnote>
  <w:endnote w:type="continuationSeparator" w:id="0">
    <w:p w14:paraId="07B998D3" w14:textId="77777777" w:rsidR="00FF309B" w:rsidRDefault="00FF309B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49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2FD966" w14:textId="6B31C0C7" w:rsidR="0082126C" w:rsidRDefault="0082126C">
            <w:pPr>
              <w:pStyle w:val="Footer"/>
              <w:jc w:val="right"/>
            </w:pP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2389" w14:textId="77777777" w:rsidR="00FF309B" w:rsidRDefault="00FF309B" w:rsidP="001B345E">
      <w:pPr>
        <w:spacing w:after="0" w:line="240" w:lineRule="auto"/>
      </w:pPr>
      <w:r>
        <w:separator/>
      </w:r>
    </w:p>
  </w:footnote>
  <w:footnote w:type="continuationSeparator" w:id="0">
    <w:p w14:paraId="4676D9DD" w14:textId="77777777" w:rsidR="00FF309B" w:rsidRDefault="00FF309B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C61"/>
    <w:multiLevelType w:val="hybridMultilevel"/>
    <w:tmpl w:val="2B444B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95107"/>
    <w:multiLevelType w:val="hybridMultilevel"/>
    <w:tmpl w:val="87BCC5D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D3FE2"/>
    <w:multiLevelType w:val="hybridMultilevel"/>
    <w:tmpl w:val="EF52DB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E10313"/>
    <w:multiLevelType w:val="hybridMultilevel"/>
    <w:tmpl w:val="490CAE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3A673C"/>
    <w:multiLevelType w:val="hybridMultilevel"/>
    <w:tmpl w:val="5E8E0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17500"/>
    <w:multiLevelType w:val="hybridMultilevel"/>
    <w:tmpl w:val="F2A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2480B"/>
    <w:multiLevelType w:val="hybridMultilevel"/>
    <w:tmpl w:val="3B8262B0"/>
    <w:lvl w:ilvl="0" w:tplc="61289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69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81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7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AE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0C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0F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03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60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1E42EB"/>
    <w:multiLevelType w:val="hybridMultilevel"/>
    <w:tmpl w:val="01125ED8"/>
    <w:lvl w:ilvl="0" w:tplc="67083B2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380429"/>
    <w:multiLevelType w:val="hybridMultilevel"/>
    <w:tmpl w:val="29CCBBE8"/>
    <w:lvl w:ilvl="0" w:tplc="4222A0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DE7F5F"/>
    <w:multiLevelType w:val="hybridMultilevel"/>
    <w:tmpl w:val="5EDA68E4"/>
    <w:lvl w:ilvl="0" w:tplc="776A8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8B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60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6F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4E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62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81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AEF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08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C8395C"/>
    <w:multiLevelType w:val="hybridMultilevel"/>
    <w:tmpl w:val="9C32B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7D6225"/>
    <w:multiLevelType w:val="hybridMultilevel"/>
    <w:tmpl w:val="DC7C2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5346AB"/>
    <w:multiLevelType w:val="hybridMultilevel"/>
    <w:tmpl w:val="93EC5352"/>
    <w:lvl w:ilvl="0" w:tplc="75A832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F0DC2"/>
    <w:multiLevelType w:val="hybridMultilevel"/>
    <w:tmpl w:val="21EA5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354E3"/>
    <w:multiLevelType w:val="hybridMultilevel"/>
    <w:tmpl w:val="A5E6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678D8"/>
    <w:multiLevelType w:val="hybridMultilevel"/>
    <w:tmpl w:val="92B47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D92FEB"/>
    <w:multiLevelType w:val="hybridMultilevel"/>
    <w:tmpl w:val="08340DA0"/>
    <w:lvl w:ilvl="0" w:tplc="32BA7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86072"/>
    <w:multiLevelType w:val="hybridMultilevel"/>
    <w:tmpl w:val="7A4648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8B2851"/>
    <w:multiLevelType w:val="hybridMultilevel"/>
    <w:tmpl w:val="ED14B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E050A"/>
    <w:multiLevelType w:val="hybridMultilevel"/>
    <w:tmpl w:val="1BD63D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47A6"/>
    <w:multiLevelType w:val="hybridMultilevel"/>
    <w:tmpl w:val="1B56350E"/>
    <w:lvl w:ilvl="0" w:tplc="B44AEAB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6029DB"/>
    <w:multiLevelType w:val="hybridMultilevel"/>
    <w:tmpl w:val="C0B6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0388E"/>
    <w:multiLevelType w:val="hybridMultilevel"/>
    <w:tmpl w:val="B7FA6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106832"/>
    <w:multiLevelType w:val="hybridMultilevel"/>
    <w:tmpl w:val="1B56350E"/>
    <w:lvl w:ilvl="0" w:tplc="B44AEAB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8234BE"/>
    <w:multiLevelType w:val="hybridMultilevel"/>
    <w:tmpl w:val="2AE0563A"/>
    <w:lvl w:ilvl="0" w:tplc="51A0E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B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81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AF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E8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CD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CF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48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8A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3D50B6D"/>
    <w:multiLevelType w:val="hybridMultilevel"/>
    <w:tmpl w:val="034E2092"/>
    <w:lvl w:ilvl="0" w:tplc="E4042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58B9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8AB8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0EF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E21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5E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5EA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A04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4C6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E20169"/>
    <w:multiLevelType w:val="hybridMultilevel"/>
    <w:tmpl w:val="7A4648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3C2FA3"/>
    <w:multiLevelType w:val="multilevel"/>
    <w:tmpl w:val="02A4C5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4909346B"/>
    <w:multiLevelType w:val="hybridMultilevel"/>
    <w:tmpl w:val="389E9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B26A81"/>
    <w:multiLevelType w:val="hybridMultilevel"/>
    <w:tmpl w:val="C90A1090"/>
    <w:lvl w:ilvl="0" w:tplc="736EE23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C514A1"/>
    <w:multiLevelType w:val="hybridMultilevel"/>
    <w:tmpl w:val="48D440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FA94123"/>
    <w:multiLevelType w:val="hybridMultilevel"/>
    <w:tmpl w:val="1AB61F6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AF7012B"/>
    <w:multiLevelType w:val="hybridMultilevel"/>
    <w:tmpl w:val="101C7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DC1B95"/>
    <w:multiLevelType w:val="hybridMultilevel"/>
    <w:tmpl w:val="C7A21F5E"/>
    <w:lvl w:ilvl="0" w:tplc="75A8329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405359"/>
    <w:multiLevelType w:val="hybridMultilevel"/>
    <w:tmpl w:val="99109D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FE1953"/>
    <w:multiLevelType w:val="hybridMultilevel"/>
    <w:tmpl w:val="50FEA182"/>
    <w:lvl w:ilvl="0" w:tplc="988C9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4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87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8F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C7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21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42D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50E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80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A9C20A9"/>
    <w:multiLevelType w:val="hybridMultilevel"/>
    <w:tmpl w:val="42481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C35813"/>
    <w:multiLevelType w:val="hybridMultilevel"/>
    <w:tmpl w:val="652E00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6903BB"/>
    <w:multiLevelType w:val="hybridMultilevel"/>
    <w:tmpl w:val="844E32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476F3D"/>
    <w:multiLevelType w:val="hybridMultilevel"/>
    <w:tmpl w:val="F028E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97F9A"/>
    <w:multiLevelType w:val="hybridMultilevel"/>
    <w:tmpl w:val="30A0F79E"/>
    <w:lvl w:ilvl="0" w:tplc="EBA24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8E5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62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2D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61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0F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89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C7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66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643949"/>
    <w:multiLevelType w:val="multilevel"/>
    <w:tmpl w:val="86B437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68"/>
        </w:tabs>
        <w:ind w:left="136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76"/>
        </w:tabs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84"/>
        </w:tabs>
        <w:ind w:left="6984" w:hanging="1800"/>
      </w:pPr>
      <w:rPr>
        <w:rFonts w:hint="default"/>
      </w:rPr>
    </w:lvl>
  </w:abstractNum>
  <w:abstractNum w:abstractNumId="42" w15:restartNumberingAfterBreak="0">
    <w:nsid w:val="76D348D7"/>
    <w:multiLevelType w:val="hybridMultilevel"/>
    <w:tmpl w:val="593CC3A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46112F"/>
    <w:multiLevelType w:val="hybridMultilevel"/>
    <w:tmpl w:val="E6FE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0A7247"/>
    <w:multiLevelType w:val="hybridMultilevel"/>
    <w:tmpl w:val="5C9EAB1E"/>
    <w:lvl w:ilvl="0" w:tplc="32BA7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01884"/>
    <w:multiLevelType w:val="hybridMultilevel"/>
    <w:tmpl w:val="495E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260951">
    <w:abstractNumId w:val="18"/>
  </w:num>
  <w:num w:numId="2" w16cid:durableId="308676923">
    <w:abstractNumId w:val="34"/>
  </w:num>
  <w:num w:numId="3" w16cid:durableId="1538086636">
    <w:abstractNumId w:val="45"/>
  </w:num>
  <w:num w:numId="4" w16cid:durableId="1908026390">
    <w:abstractNumId w:val="12"/>
  </w:num>
  <w:num w:numId="5" w16cid:durableId="806514070">
    <w:abstractNumId w:val="13"/>
  </w:num>
  <w:num w:numId="6" w16cid:durableId="902106547">
    <w:abstractNumId w:val="5"/>
  </w:num>
  <w:num w:numId="7" w16cid:durableId="1612013263">
    <w:abstractNumId w:val="1"/>
  </w:num>
  <w:num w:numId="8" w16cid:durableId="663511720">
    <w:abstractNumId w:val="33"/>
  </w:num>
  <w:num w:numId="9" w16cid:durableId="1781148892">
    <w:abstractNumId w:val="26"/>
  </w:num>
  <w:num w:numId="10" w16cid:durableId="550464316">
    <w:abstractNumId w:val="31"/>
  </w:num>
  <w:num w:numId="11" w16cid:durableId="1917009097">
    <w:abstractNumId w:val="19"/>
  </w:num>
  <w:num w:numId="12" w16cid:durableId="1968923589">
    <w:abstractNumId w:val="17"/>
  </w:num>
  <w:num w:numId="13" w16cid:durableId="51858033">
    <w:abstractNumId w:val="28"/>
  </w:num>
  <w:num w:numId="14" w16cid:durableId="491020454">
    <w:abstractNumId w:val="32"/>
  </w:num>
  <w:num w:numId="15" w16cid:durableId="1777367249">
    <w:abstractNumId w:val="39"/>
  </w:num>
  <w:num w:numId="16" w16cid:durableId="873661286">
    <w:abstractNumId w:val="36"/>
  </w:num>
  <w:num w:numId="17" w16cid:durableId="311056848">
    <w:abstractNumId w:val="44"/>
  </w:num>
  <w:num w:numId="18" w16cid:durableId="1850026819">
    <w:abstractNumId w:val="6"/>
  </w:num>
  <w:num w:numId="19" w16cid:durableId="1867064074">
    <w:abstractNumId w:val="10"/>
  </w:num>
  <w:num w:numId="20" w16cid:durableId="1280452505">
    <w:abstractNumId w:val="42"/>
  </w:num>
  <w:num w:numId="21" w16cid:durableId="863372587">
    <w:abstractNumId w:val="37"/>
  </w:num>
  <w:num w:numId="22" w16cid:durableId="427392254">
    <w:abstractNumId w:val="30"/>
  </w:num>
  <w:num w:numId="23" w16cid:durableId="233978153">
    <w:abstractNumId w:val="20"/>
  </w:num>
  <w:num w:numId="24" w16cid:durableId="691612703">
    <w:abstractNumId w:val="23"/>
  </w:num>
  <w:num w:numId="25" w16cid:durableId="334116903">
    <w:abstractNumId w:val="21"/>
  </w:num>
  <w:num w:numId="26" w16cid:durableId="1489907595">
    <w:abstractNumId w:val="22"/>
  </w:num>
  <w:num w:numId="27" w16cid:durableId="2083747327">
    <w:abstractNumId w:val="9"/>
  </w:num>
  <w:num w:numId="28" w16cid:durableId="682898504">
    <w:abstractNumId w:val="11"/>
  </w:num>
  <w:num w:numId="29" w16cid:durableId="369191890">
    <w:abstractNumId w:val="24"/>
  </w:num>
  <w:num w:numId="30" w16cid:durableId="1468930975">
    <w:abstractNumId w:val="40"/>
  </w:num>
  <w:num w:numId="31" w16cid:durableId="703021830">
    <w:abstractNumId w:val="16"/>
  </w:num>
  <w:num w:numId="32" w16cid:durableId="547575814">
    <w:abstractNumId w:val="43"/>
  </w:num>
  <w:num w:numId="33" w16cid:durableId="1449546471">
    <w:abstractNumId w:val="35"/>
  </w:num>
  <w:num w:numId="34" w16cid:durableId="49157117">
    <w:abstractNumId w:val="14"/>
  </w:num>
  <w:num w:numId="35" w16cid:durableId="236861563">
    <w:abstractNumId w:val="25"/>
    <w:lvlOverride w:ilvl="0">
      <w:lvl w:ilvl="0" w:tplc="E4042DD2">
        <w:numFmt w:val="lowerLetter"/>
        <w:lvlText w:val="%1."/>
        <w:lvlJc w:val="left"/>
        <w:pPr>
          <w:ind w:left="360" w:hanging="360"/>
        </w:pPr>
      </w:lvl>
    </w:lvlOverride>
    <w:lvlOverride w:ilvl="1">
      <w:lvl w:ilvl="1" w:tplc="5858B952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plc="2B8AB86E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plc="E80EFC8C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plc="13E21F3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plc="61185E0A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plc="065EA2D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plc="60A04276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plc="334C68E4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6" w16cid:durableId="22636165">
    <w:abstractNumId w:val="27"/>
  </w:num>
  <w:num w:numId="37" w16cid:durableId="1059090758">
    <w:abstractNumId w:val="41"/>
  </w:num>
  <w:num w:numId="38" w16cid:durableId="1962571234">
    <w:abstractNumId w:val="29"/>
  </w:num>
  <w:num w:numId="39" w16cid:durableId="168101022">
    <w:abstractNumId w:val="8"/>
  </w:num>
  <w:num w:numId="40" w16cid:durableId="1327974866">
    <w:abstractNumId w:val="4"/>
  </w:num>
  <w:num w:numId="41" w16cid:durableId="72898189">
    <w:abstractNumId w:val="7"/>
  </w:num>
  <w:num w:numId="42" w16cid:durableId="574512234">
    <w:abstractNumId w:val="0"/>
  </w:num>
  <w:num w:numId="43" w16cid:durableId="1152873170">
    <w:abstractNumId w:val="15"/>
  </w:num>
  <w:num w:numId="44" w16cid:durableId="1668512148">
    <w:abstractNumId w:val="38"/>
  </w:num>
  <w:num w:numId="45" w16cid:durableId="1615015634">
    <w:abstractNumId w:val="3"/>
  </w:num>
  <w:num w:numId="46" w16cid:durableId="767701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18"/>
    <w:rsid w:val="00000C40"/>
    <w:rsid w:val="000161A4"/>
    <w:rsid w:val="000165AF"/>
    <w:rsid w:val="00020E2B"/>
    <w:rsid w:val="00033C16"/>
    <w:rsid w:val="00036266"/>
    <w:rsid w:val="00054717"/>
    <w:rsid w:val="00063290"/>
    <w:rsid w:val="0009286B"/>
    <w:rsid w:val="000A0F44"/>
    <w:rsid w:val="000A52A6"/>
    <w:rsid w:val="000E0A9D"/>
    <w:rsid w:val="000E1D07"/>
    <w:rsid w:val="000F3F76"/>
    <w:rsid w:val="00101FF8"/>
    <w:rsid w:val="001071BA"/>
    <w:rsid w:val="001101EB"/>
    <w:rsid w:val="00114F40"/>
    <w:rsid w:val="001241D4"/>
    <w:rsid w:val="00132869"/>
    <w:rsid w:val="001400E3"/>
    <w:rsid w:val="00175A6C"/>
    <w:rsid w:val="00175F4E"/>
    <w:rsid w:val="0018659D"/>
    <w:rsid w:val="00187FDA"/>
    <w:rsid w:val="00191292"/>
    <w:rsid w:val="00192D26"/>
    <w:rsid w:val="00193307"/>
    <w:rsid w:val="001B345E"/>
    <w:rsid w:val="002145BF"/>
    <w:rsid w:val="00227849"/>
    <w:rsid w:val="002520AF"/>
    <w:rsid w:val="00275864"/>
    <w:rsid w:val="002821FE"/>
    <w:rsid w:val="00291DF2"/>
    <w:rsid w:val="002A6820"/>
    <w:rsid w:val="0030609E"/>
    <w:rsid w:val="003270FC"/>
    <w:rsid w:val="00331334"/>
    <w:rsid w:val="00332983"/>
    <w:rsid w:val="003329D3"/>
    <w:rsid w:val="00382BD9"/>
    <w:rsid w:val="003B41B6"/>
    <w:rsid w:val="004036F1"/>
    <w:rsid w:val="00405916"/>
    <w:rsid w:val="0040673F"/>
    <w:rsid w:val="00411EB9"/>
    <w:rsid w:val="004339F9"/>
    <w:rsid w:val="004431F8"/>
    <w:rsid w:val="00455E25"/>
    <w:rsid w:val="004831B1"/>
    <w:rsid w:val="004875DC"/>
    <w:rsid w:val="0049526B"/>
    <w:rsid w:val="004B7127"/>
    <w:rsid w:val="004E3681"/>
    <w:rsid w:val="004F4BA6"/>
    <w:rsid w:val="004F586E"/>
    <w:rsid w:val="004F6B5D"/>
    <w:rsid w:val="0052329A"/>
    <w:rsid w:val="00552033"/>
    <w:rsid w:val="00553229"/>
    <w:rsid w:val="00582A55"/>
    <w:rsid w:val="00594E68"/>
    <w:rsid w:val="005B404C"/>
    <w:rsid w:val="005C3CF6"/>
    <w:rsid w:val="005D5914"/>
    <w:rsid w:val="005F2B84"/>
    <w:rsid w:val="006037CF"/>
    <w:rsid w:val="0060666E"/>
    <w:rsid w:val="00612219"/>
    <w:rsid w:val="00621FD0"/>
    <w:rsid w:val="00625874"/>
    <w:rsid w:val="006271EF"/>
    <w:rsid w:val="006569A7"/>
    <w:rsid w:val="00662EC2"/>
    <w:rsid w:val="00665800"/>
    <w:rsid w:val="006710AD"/>
    <w:rsid w:val="00697DD6"/>
    <w:rsid w:val="006B2CA0"/>
    <w:rsid w:val="006B5344"/>
    <w:rsid w:val="006C371D"/>
    <w:rsid w:val="006D546C"/>
    <w:rsid w:val="006E46CF"/>
    <w:rsid w:val="006E70C5"/>
    <w:rsid w:val="007030E1"/>
    <w:rsid w:val="00717F0A"/>
    <w:rsid w:val="0078137F"/>
    <w:rsid w:val="007A69B4"/>
    <w:rsid w:val="007B5256"/>
    <w:rsid w:val="007F2208"/>
    <w:rsid w:val="007F38AA"/>
    <w:rsid w:val="00807724"/>
    <w:rsid w:val="0082126C"/>
    <w:rsid w:val="008237E2"/>
    <w:rsid w:val="00847185"/>
    <w:rsid w:val="008540DB"/>
    <w:rsid w:val="00854FA1"/>
    <w:rsid w:val="00873503"/>
    <w:rsid w:val="00892769"/>
    <w:rsid w:val="008A29B6"/>
    <w:rsid w:val="008A6832"/>
    <w:rsid w:val="008D4078"/>
    <w:rsid w:val="008D51BB"/>
    <w:rsid w:val="008F2CC8"/>
    <w:rsid w:val="00917DE8"/>
    <w:rsid w:val="0094655D"/>
    <w:rsid w:val="00990C0D"/>
    <w:rsid w:val="00992169"/>
    <w:rsid w:val="009A5D50"/>
    <w:rsid w:val="009B1820"/>
    <w:rsid w:val="009B6AC5"/>
    <w:rsid w:val="009D1D35"/>
    <w:rsid w:val="009D7CB5"/>
    <w:rsid w:val="009F46DC"/>
    <w:rsid w:val="00A06D19"/>
    <w:rsid w:val="00A22AF8"/>
    <w:rsid w:val="00A26EBE"/>
    <w:rsid w:val="00A456BC"/>
    <w:rsid w:val="00A97356"/>
    <w:rsid w:val="00AA0D5E"/>
    <w:rsid w:val="00AA75F8"/>
    <w:rsid w:val="00AA7D2C"/>
    <w:rsid w:val="00AC4CE6"/>
    <w:rsid w:val="00AD337A"/>
    <w:rsid w:val="00AD6759"/>
    <w:rsid w:val="00AE6F01"/>
    <w:rsid w:val="00AF5057"/>
    <w:rsid w:val="00B10898"/>
    <w:rsid w:val="00B130CC"/>
    <w:rsid w:val="00B172DD"/>
    <w:rsid w:val="00B20FF8"/>
    <w:rsid w:val="00B44505"/>
    <w:rsid w:val="00B7060D"/>
    <w:rsid w:val="00BA4CD7"/>
    <w:rsid w:val="00BD1A92"/>
    <w:rsid w:val="00BD51FA"/>
    <w:rsid w:val="00C10A87"/>
    <w:rsid w:val="00C11E0B"/>
    <w:rsid w:val="00C2492C"/>
    <w:rsid w:val="00C33B5A"/>
    <w:rsid w:val="00C46659"/>
    <w:rsid w:val="00C47009"/>
    <w:rsid w:val="00C74B49"/>
    <w:rsid w:val="00C83116"/>
    <w:rsid w:val="00C9271A"/>
    <w:rsid w:val="00CD290F"/>
    <w:rsid w:val="00CE3357"/>
    <w:rsid w:val="00D01480"/>
    <w:rsid w:val="00D1194B"/>
    <w:rsid w:val="00D21779"/>
    <w:rsid w:val="00D24C7D"/>
    <w:rsid w:val="00D36976"/>
    <w:rsid w:val="00D53986"/>
    <w:rsid w:val="00D70953"/>
    <w:rsid w:val="00D95D60"/>
    <w:rsid w:val="00DC7FF7"/>
    <w:rsid w:val="00E03168"/>
    <w:rsid w:val="00E16366"/>
    <w:rsid w:val="00E41FBD"/>
    <w:rsid w:val="00E63518"/>
    <w:rsid w:val="00E70D31"/>
    <w:rsid w:val="00EB0D33"/>
    <w:rsid w:val="00ED2921"/>
    <w:rsid w:val="00ED3A19"/>
    <w:rsid w:val="00ED7708"/>
    <w:rsid w:val="00EF1C0F"/>
    <w:rsid w:val="00EF679A"/>
    <w:rsid w:val="00F06659"/>
    <w:rsid w:val="00F105DE"/>
    <w:rsid w:val="00F474C0"/>
    <w:rsid w:val="00F56C69"/>
    <w:rsid w:val="00F76945"/>
    <w:rsid w:val="00F92799"/>
    <w:rsid w:val="00F941A1"/>
    <w:rsid w:val="00FB709D"/>
    <w:rsid w:val="00FD2535"/>
    <w:rsid w:val="00FF10CB"/>
    <w:rsid w:val="00FF309B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66508"/>
  <w15:docId w15:val="{69A35138-0C0F-412B-8F06-7BDE6923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503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06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table" w:styleId="TableGrid">
    <w:name w:val="Table Grid"/>
    <w:basedOn w:val="TableNormal"/>
    <w:uiPriority w:val="39"/>
    <w:rsid w:val="00AF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27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E6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37E2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HTMLPreformatted">
    <w:name w:val="HTML Preformatted"/>
    <w:basedOn w:val="Normal"/>
    <w:link w:val="HTMLPreformattedChar"/>
    <w:semiHidden/>
    <w:rsid w:val="00D01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0148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D01480"/>
    <w:pPr>
      <w:spacing w:after="0" w:line="240" w:lineRule="auto"/>
      <w:ind w:left="720" w:hanging="720"/>
    </w:pPr>
    <w:rPr>
      <w:rFonts w:ascii="Tahoma" w:eastAsia="Times New Roman" w:hAnsi="Tahoma" w:cs="Tahoma"/>
      <w:color w:val="3366CC"/>
      <w:sz w:val="28"/>
      <w:szCs w:val="40"/>
    </w:rPr>
  </w:style>
  <w:style w:type="character" w:customStyle="1" w:styleId="BodyTextIndentChar">
    <w:name w:val="Body Text Indent Char"/>
    <w:basedOn w:val="DefaultParagraphFont"/>
    <w:link w:val="BodyTextIndent"/>
    <w:semiHidden/>
    <w:rsid w:val="00D01480"/>
    <w:rPr>
      <w:rFonts w:ascii="Tahoma" w:eastAsia="Times New Roman" w:hAnsi="Tahoma" w:cs="Tahoma"/>
      <w:color w:val="3366CC"/>
      <w:sz w:val="28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2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66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6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2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70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5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18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nipunika</dc:creator>
  <cp:lastModifiedBy>Vibhavi Artigala</cp:lastModifiedBy>
  <cp:revision>40</cp:revision>
  <cp:lastPrinted>2020-09-13T04:51:00Z</cp:lastPrinted>
  <dcterms:created xsi:type="dcterms:W3CDTF">2018-01-04T12:16:00Z</dcterms:created>
  <dcterms:modified xsi:type="dcterms:W3CDTF">2023-11-01T05:18:00Z</dcterms:modified>
</cp:coreProperties>
</file>